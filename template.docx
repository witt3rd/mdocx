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BDB89" w14:textId="2864FDF7" w:rsidR="00E24FDA" w:rsidRPr="0071502D" w:rsidRDefault="00E24FDA" w:rsidP="0071502D"/>
    <w:sectPr w:rsidR="00E24FDA" w:rsidRPr="0071502D" w:rsidSect="006E4A3B">
      <w:pgSz w:w="12240" w:h="15840" w:code="1"/>
      <w:pgMar w:top="2347" w:right="2160" w:bottom="2707" w:left="2160" w:header="1973" w:footer="234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20A69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B0F5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524F6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1EC8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B2E3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1C17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043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E2C6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188B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969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640CA"/>
    <w:multiLevelType w:val="hybridMultilevel"/>
    <w:tmpl w:val="A4D6132A"/>
    <w:lvl w:ilvl="0" w:tplc="A1ACE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4D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46A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745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8A7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8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E9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E5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EB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679E7"/>
    <w:multiLevelType w:val="hybridMultilevel"/>
    <w:tmpl w:val="BEE4B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93AC9"/>
    <w:multiLevelType w:val="hybridMultilevel"/>
    <w:tmpl w:val="FF38C106"/>
    <w:lvl w:ilvl="0" w:tplc="B59CA2CA">
      <w:start w:val="1"/>
      <w:numFmt w:val="decimal"/>
      <w:lvlText w:val="%1."/>
      <w:lvlJc w:val="left"/>
      <w:pPr>
        <w:ind w:left="720" w:hanging="360"/>
      </w:pPr>
    </w:lvl>
    <w:lvl w:ilvl="1" w:tplc="9D461222">
      <w:start w:val="1"/>
      <w:numFmt w:val="lowerLetter"/>
      <w:lvlText w:val="%2."/>
      <w:lvlJc w:val="left"/>
      <w:pPr>
        <w:ind w:left="1440" w:hanging="360"/>
      </w:pPr>
    </w:lvl>
    <w:lvl w:ilvl="2" w:tplc="133C3C42">
      <w:start w:val="1"/>
      <w:numFmt w:val="lowerRoman"/>
      <w:lvlText w:val="%3."/>
      <w:lvlJc w:val="right"/>
      <w:pPr>
        <w:ind w:left="2160" w:hanging="180"/>
      </w:pPr>
    </w:lvl>
    <w:lvl w:ilvl="3" w:tplc="0A6ADADC">
      <w:start w:val="1"/>
      <w:numFmt w:val="decimal"/>
      <w:lvlText w:val="%4."/>
      <w:lvlJc w:val="left"/>
      <w:pPr>
        <w:ind w:left="2880" w:hanging="360"/>
      </w:pPr>
    </w:lvl>
    <w:lvl w:ilvl="4" w:tplc="AF46A9FA">
      <w:start w:val="1"/>
      <w:numFmt w:val="lowerLetter"/>
      <w:lvlText w:val="%5."/>
      <w:lvlJc w:val="left"/>
      <w:pPr>
        <w:ind w:left="3600" w:hanging="360"/>
      </w:pPr>
    </w:lvl>
    <w:lvl w:ilvl="5" w:tplc="7BC0FA76">
      <w:start w:val="1"/>
      <w:numFmt w:val="lowerRoman"/>
      <w:lvlText w:val="%6."/>
      <w:lvlJc w:val="right"/>
      <w:pPr>
        <w:ind w:left="4320" w:hanging="180"/>
      </w:pPr>
    </w:lvl>
    <w:lvl w:ilvl="6" w:tplc="0C766AF6">
      <w:start w:val="1"/>
      <w:numFmt w:val="decimal"/>
      <w:lvlText w:val="%7."/>
      <w:lvlJc w:val="left"/>
      <w:pPr>
        <w:ind w:left="5040" w:hanging="360"/>
      </w:pPr>
    </w:lvl>
    <w:lvl w:ilvl="7" w:tplc="BA04B350">
      <w:start w:val="1"/>
      <w:numFmt w:val="lowerLetter"/>
      <w:lvlText w:val="%8."/>
      <w:lvlJc w:val="left"/>
      <w:pPr>
        <w:ind w:left="5760" w:hanging="360"/>
      </w:pPr>
    </w:lvl>
    <w:lvl w:ilvl="8" w:tplc="BC00ED9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21B16"/>
    <w:multiLevelType w:val="multilevel"/>
    <w:tmpl w:val="B7DE6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07A3E23"/>
    <w:multiLevelType w:val="multilevel"/>
    <w:tmpl w:val="14E4B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4E665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A1E1273"/>
    <w:multiLevelType w:val="multilevel"/>
    <w:tmpl w:val="37E26BD6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8344B"/>
    <w:multiLevelType w:val="multilevel"/>
    <w:tmpl w:val="1670194A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CC268F"/>
    <w:multiLevelType w:val="multilevel"/>
    <w:tmpl w:val="CB0C0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90F57DF"/>
    <w:multiLevelType w:val="hybridMultilevel"/>
    <w:tmpl w:val="1B0637C4"/>
    <w:lvl w:ilvl="0" w:tplc="B0F41758">
      <w:start w:val="1"/>
      <w:numFmt w:val="decimal"/>
      <w:pStyle w:val="L-Numbers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1573D"/>
    <w:multiLevelType w:val="hybridMultilevel"/>
    <w:tmpl w:val="BBDC77A4"/>
    <w:lvl w:ilvl="0" w:tplc="4566D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66DCE"/>
    <w:multiLevelType w:val="multilevel"/>
    <w:tmpl w:val="701A2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B4625F0"/>
    <w:multiLevelType w:val="hybridMultilevel"/>
    <w:tmpl w:val="462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A1FF6"/>
    <w:multiLevelType w:val="hybridMultilevel"/>
    <w:tmpl w:val="BDE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E1E9C"/>
    <w:multiLevelType w:val="multilevel"/>
    <w:tmpl w:val="FAA2C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4E6D1E"/>
    <w:multiLevelType w:val="multilevel"/>
    <w:tmpl w:val="E9DE9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DD36953"/>
    <w:multiLevelType w:val="multilevel"/>
    <w:tmpl w:val="B0E83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79883689">
    <w:abstractNumId w:val="12"/>
  </w:num>
  <w:num w:numId="2" w16cid:durableId="1077089049">
    <w:abstractNumId w:val="10"/>
  </w:num>
  <w:num w:numId="3" w16cid:durableId="1838693099">
    <w:abstractNumId w:val="20"/>
  </w:num>
  <w:num w:numId="4" w16cid:durableId="2093694759">
    <w:abstractNumId w:val="13"/>
  </w:num>
  <w:num w:numId="5" w16cid:durableId="1312559918">
    <w:abstractNumId w:val="9"/>
  </w:num>
  <w:num w:numId="6" w16cid:durableId="1472089855">
    <w:abstractNumId w:val="7"/>
  </w:num>
  <w:num w:numId="7" w16cid:durableId="1395154054">
    <w:abstractNumId w:val="6"/>
  </w:num>
  <w:num w:numId="8" w16cid:durableId="911501800">
    <w:abstractNumId w:val="5"/>
  </w:num>
  <w:num w:numId="9" w16cid:durableId="163977826">
    <w:abstractNumId w:val="4"/>
  </w:num>
  <w:num w:numId="10" w16cid:durableId="622461465">
    <w:abstractNumId w:val="8"/>
  </w:num>
  <w:num w:numId="11" w16cid:durableId="321130168">
    <w:abstractNumId w:val="3"/>
  </w:num>
  <w:num w:numId="12" w16cid:durableId="1154107048">
    <w:abstractNumId w:val="2"/>
  </w:num>
  <w:num w:numId="13" w16cid:durableId="572131396">
    <w:abstractNumId w:val="1"/>
  </w:num>
  <w:num w:numId="14" w16cid:durableId="331640159">
    <w:abstractNumId w:val="0"/>
  </w:num>
  <w:num w:numId="15" w16cid:durableId="411780371">
    <w:abstractNumId w:val="19"/>
  </w:num>
  <w:num w:numId="16" w16cid:durableId="1561208181">
    <w:abstractNumId w:val="15"/>
  </w:num>
  <w:num w:numId="17" w16cid:durableId="1363677389">
    <w:abstractNumId w:val="27"/>
  </w:num>
  <w:num w:numId="18" w16cid:durableId="1056391860">
    <w:abstractNumId w:val="26"/>
  </w:num>
  <w:num w:numId="19" w16cid:durableId="1022047604">
    <w:abstractNumId w:val="22"/>
  </w:num>
  <w:num w:numId="20" w16cid:durableId="645553275">
    <w:abstractNumId w:val="14"/>
  </w:num>
  <w:num w:numId="21" w16cid:durableId="1364479168">
    <w:abstractNumId w:val="21"/>
  </w:num>
  <w:num w:numId="22" w16cid:durableId="1449812707">
    <w:abstractNumId w:val="25"/>
  </w:num>
  <w:num w:numId="23" w16cid:durableId="1272978133">
    <w:abstractNumId w:val="16"/>
  </w:num>
  <w:num w:numId="24" w16cid:durableId="1580871009">
    <w:abstractNumId w:val="18"/>
  </w:num>
  <w:num w:numId="25" w16cid:durableId="2129278747">
    <w:abstractNumId w:val="23"/>
  </w:num>
  <w:num w:numId="26" w16cid:durableId="2076975057">
    <w:abstractNumId w:val="11"/>
  </w:num>
  <w:num w:numId="27" w16cid:durableId="1159154371">
    <w:abstractNumId w:val="20"/>
    <w:lvlOverride w:ilvl="0">
      <w:startOverride w:val="1"/>
    </w:lvlOverride>
  </w:num>
  <w:num w:numId="28" w16cid:durableId="602108199">
    <w:abstractNumId w:val="20"/>
    <w:lvlOverride w:ilvl="0">
      <w:startOverride w:val="1"/>
    </w:lvlOverride>
  </w:num>
  <w:num w:numId="29" w16cid:durableId="1399980753">
    <w:abstractNumId w:val="20"/>
    <w:lvlOverride w:ilvl="0">
      <w:startOverride w:val="1"/>
    </w:lvlOverride>
  </w:num>
  <w:num w:numId="30" w16cid:durableId="2129082674">
    <w:abstractNumId w:val="24"/>
  </w:num>
  <w:num w:numId="31" w16cid:durableId="1208950024">
    <w:abstractNumId w:val="20"/>
    <w:lvlOverride w:ilvl="0">
      <w:startOverride w:val="1"/>
    </w:lvlOverride>
  </w:num>
  <w:num w:numId="32" w16cid:durableId="1627394435">
    <w:abstractNumId w:val="20"/>
    <w:lvlOverride w:ilvl="0">
      <w:startOverride w:val="1"/>
    </w:lvlOverride>
  </w:num>
  <w:num w:numId="33" w16cid:durableId="223680864">
    <w:abstractNumId w:val="17"/>
  </w:num>
  <w:num w:numId="34" w16cid:durableId="1164976269">
    <w:abstractNumId w:val="20"/>
    <w:lvlOverride w:ilvl="0">
      <w:startOverride w:val="1"/>
    </w:lvlOverride>
  </w:num>
  <w:num w:numId="35" w16cid:durableId="663751709">
    <w:abstractNumId w:val="20"/>
    <w:lvlOverride w:ilvl="0">
      <w:startOverride w:val="1"/>
    </w:lvlOverride>
  </w:num>
  <w:num w:numId="36" w16cid:durableId="1910386255">
    <w:abstractNumId w:val="20"/>
    <w:lvlOverride w:ilvl="0">
      <w:startOverride w:val="1"/>
    </w:lvlOverride>
  </w:num>
  <w:num w:numId="37" w16cid:durableId="703364360">
    <w:abstractNumId w:val="20"/>
    <w:lvlOverride w:ilvl="0">
      <w:startOverride w:val="1"/>
    </w:lvlOverride>
  </w:num>
  <w:num w:numId="38" w16cid:durableId="657268431">
    <w:abstractNumId w:val="20"/>
    <w:lvlOverride w:ilvl="0">
      <w:startOverride w:val="1"/>
    </w:lvlOverride>
  </w:num>
  <w:num w:numId="39" w16cid:durableId="2096896165">
    <w:abstractNumId w:val="20"/>
    <w:lvlOverride w:ilvl="0">
      <w:startOverride w:val="1"/>
    </w:lvlOverride>
  </w:num>
  <w:num w:numId="40" w16cid:durableId="770395854">
    <w:abstractNumId w:val="20"/>
    <w:lvlOverride w:ilvl="0">
      <w:startOverride w:val="1"/>
    </w:lvlOverride>
  </w:num>
  <w:num w:numId="41" w16cid:durableId="2104446547">
    <w:abstractNumId w:val="20"/>
    <w:lvlOverride w:ilvl="0">
      <w:startOverride w:val="1"/>
    </w:lvlOverride>
  </w:num>
  <w:num w:numId="42" w16cid:durableId="621810957">
    <w:abstractNumId w:val="20"/>
    <w:lvlOverride w:ilvl="0">
      <w:startOverride w:val="1"/>
    </w:lvlOverride>
  </w:num>
  <w:num w:numId="43" w16cid:durableId="251361244">
    <w:abstractNumId w:val="20"/>
    <w:lvlOverride w:ilvl="0">
      <w:startOverride w:val="1"/>
    </w:lvlOverride>
  </w:num>
  <w:num w:numId="44" w16cid:durableId="1561594144">
    <w:abstractNumId w:val="20"/>
    <w:lvlOverride w:ilvl="0">
      <w:startOverride w:val="1"/>
    </w:lvlOverride>
  </w:num>
  <w:num w:numId="45" w16cid:durableId="47921951">
    <w:abstractNumId w:val="20"/>
    <w:lvlOverride w:ilvl="0">
      <w:startOverride w:val="1"/>
    </w:lvlOverride>
  </w:num>
  <w:num w:numId="46" w16cid:durableId="88842178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91"/>
  <w:proofState w:spelling="clean" w:grammar="clean"/>
  <w:attachedTemplate r:id="rId1"/>
  <w:linkStyles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WwsDQ1NrA0NDEyMDdR0lEKTi0uzszPAykwqQUAwCRtbCwAAAA="/>
  </w:docVars>
  <w:rsids>
    <w:rsidRoot w:val="00625848"/>
    <w:rsid w:val="00035535"/>
    <w:rsid w:val="00042F71"/>
    <w:rsid w:val="0004373F"/>
    <w:rsid w:val="0006743D"/>
    <w:rsid w:val="00086DB5"/>
    <w:rsid w:val="000B6564"/>
    <w:rsid w:val="000E393D"/>
    <w:rsid w:val="000F673A"/>
    <w:rsid w:val="00123A1A"/>
    <w:rsid w:val="001B1A8B"/>
    <w:rsid w:val="0020073A"/>
    <w:rsid w:val="00204BA3"/>
    <w:rsid w:val="00212253"/>
    <w:rsid w:val="00217116"/>
    <w:rsid w:val="00217A7E"/>
    <w:rsid w:val="00235DDE"/>
    <w:rsid w:val="0025053C"/>
    <w:rsid w:val="00251F34"/>
    <w:rsid w:val="00283AA0"/>
    <w:rsid w:val="002A17B7"/>
    <w:rsid w:val="002A7053"/>
    <w:rsid w:val="002B3E85"/>
    <w:rsid w:val="002B575F"/>
    <w:rsid w:val="002F0EEE"/>
    <w:rsid w:val="003165FF"/>
    <w:rsid w:val="00347F9F"/>
    <w:rsid w:val="003714A4"/>
    <w:rsid w:val="00386256"/>
    <w:rsid w:val="003B6E22"/>
    <w:rsid w:val="003C3243"/>
    <w:rsid w:val="003C45C6"/>
    <w:rsid w:val="004072D5"/>
    <w:rsid w:val="0043035F"/>
    <w:rsid w:val="0047308D"/>
    <w:rsid w:val="004C0374"/>
    <w:rsid w:val="004E11BB"/>
    <w:rsid w:val="00511551"/>
    <w:rsid w:val="00526D7C"/>
    <w:rsid w:val="00570370"/>
    <w:rsid w:val="005D5EFE"/>
    <w:rsid w:val="0060629A"/>
    <w:rsid w:val="006225F0"/>
    <w:rsid w:val="00624A0A"/>
    <w:rsid w:val="00625700"/>
    <w:rsid w:val="00625848"/>
    <w:rsid w:val="00641D62"/>
    <w:rsid w:val="006739BB"/>
    <w:rsid w:val="00683D19"/>
    <w:rsid w:val="006E4A3B"/>
    <w:rsid w:val="006F7553"/>
    <w:rsid w:val="00714E28"/>
    <w:rsid w:val="0071502D"/>
    <w:rsid w:val="00733CC1"/>
    <w:rsid w:val="00757BA6"/>
    <w:rsid w:val="00760A21"/>
    <w:rsid w:val="00780C03"/>
    <w:rsid w:val="00783FFB"/>
    <w:rsid w:val="00794157"/>
    <w:rsid w:val="007C7E9A"/>
    <w:rsid w:val="00805409"/>
    <w:rsid w:val="00837C4C"/>
    <w:rsid w:val="00887581"/>
    <w:rsid w:val="0089201C"/>
    <w:rsid w:val="008D0B73"/>
    <w:rsid w:val="008E5B6C"/>
    <w:rsid w:val="008F7FC4"/>
    <w:rsid w:val="0090482A"/>
    <w:rsid w:val="009258DE"/>
    <w:rsid w:val="00940E1A"/>
    <w:rsid w:val="00956561"/>
    <w:rsid w:val="00967DCC"/>
    <w:rsid w:val="009A1AEA"/>
    <w:rsid w:val="00A14F90"/>
    <w:rsid w:val="00A42540"/>
    <w:rsid w:val="00A55F8D"/>
    <w:rsid w:val="00A617F7"/>
    <w:rsid w:val="00A6433C"/>
    <w:rsid w:val="00A833A5"/>
    <w:rsid w:val="00AA1BDD"/>
    <w:rsid w:val="00B34934"/>
    <w:rsid w:val="00B62217"/>
    <w:rsid w:val="00B72559"/>
    <w:rsid w:val="00BA7F42"/>
    <w:rsid w:val="00BB12A8"/>
    <w:rsid w:val="00BB155C"/>
    <w:rsid w:val="00BD0C70"/>
    <w:rsid w:val="00CA1874"/>
    <w:rsid w:val="00CA6204"/>
    <w:rsid w:val="00CA6394"/>
    <w:rsid w:val="00CB75DA"/>
    <w:rsid w:val="00CC53DA"/>
    <w:rsid w:val="00CD7433"/>
    <w:rsid w:val="00D469DC"/>
    <w:rsid w:val="00D5505B"/>
    <w:rsid w:val="00D61752"/>
    <w:rsid w:val="00D62D2A"/>
    <w:rsid w:val="00D651AC"/>
    <w:rsid w:val="00DB0C69"/>
    <w:rsid w:val="00DB66E3"/>
    <w:rsid w:val="00DD51A0"/>
    <w:rsid w:val="00E20017"/>
    <w:rsid w:val="00E230ED"/>
    <w:rsid w:val="00E24FDA"/>
    <w:rsid w:val="00E32E2E"/>
    <w:rsid w:val="00E710F2"/>
    <w:rsid w:val="00E90E41"/>
    <w:rsid w:val="00EA7909"/>
    <w:rsid w:val="00EB0283"/>
    <w:rsid w:val="00EB33A2"/>
    <w:rsid w:val="00F26228"/>
    <w:rsid w:val="00F520C9"/>
    <w:rsid w:val="00F543EA"/>
    <w:rsid w:val="00F66887"/>
    <w:rsid w:val="00F8327D"/>
    <w:rsid w:val="00F961D2"/>
    <w:rsid w:val="00FA63E6"/>
    <w:rsid w:val="00FB005C"/>
    <w:rsid w:val="00FD3BD8"/>
    <w:rsid w:val="00FD7FE1"/>
    <w:rsid w:val="00FF1DF3"/>
    <w:rsid w:val="220381DB"/>
    <w:rsid w:val="5B4ADCEB"/>
    <w:rsid w:val="6BC7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C4EA"/>
  <w15:chartTrackingRefBased/>
  <w15:docId w15:val="{9ED1ED27-1517-40A6-83CD-318E1FEF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/>
  </w:latentStyles>
  <w:style w:type="paragraph" w:default="1" w:styleId="Normal">
    <w:name w:val="Normal"/>
    <w:qFormat/>
    <w:rsid w:val="006E4A3B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rsid w:val="006E4A3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E4A3B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E4A3B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E4A3B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rsid w:val="006E4A3B"/>
    <w:pPr>
      <w:keepNext/>
      <w:keepLines/>
      <w:spacing w:before="240" w:after="80" w:line="259" w:lineRule="auto"/>
      <w:outlineLvl w:val="4"/>
    </w:pPr>
    <w:rPr>
      <w:sz w:val="20"/>
    </w:rPr>
  </w:style>
  <w:style w:type="paragraph" w:styleId="Heading6">
    <w:name w:val="heading 6"/>
    <w:basedOn w:val="Heading5"/>
    <w:next w:val="Normal"/>
    <w:link w:val="Heading6Char"/>
    <w:rsid w:val="006E4A3B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rsid w:val="006E4A3B"/>
    <w:pPr>
      <w:keepNext/>
      <w:keepLines/>
      <w:spacing w:before="240" w:after="240" w:line="259" w:lineRule="auto"/>
      <w:outlineLvl w:val="6"/>
    </w:pPr>
    <w:rPr>
      <w:rFonts w:eastAsiaTheme="majorEastAsia" w:cstheme="majorBidi"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6E4A3B"/>
    <w:pPr>
      <w:keepNext/>
      <w:keepLines/>
      <w:spacing w:before="160" w:after="240" w:line="259" w:lineRule="auto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6E4A3B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A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E4A3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E4A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E4A3B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rsid w:val="006E4A3B"/>
    <w:rPr>
      <w:sz w:val="20"/>
      <w:lang w:val="en-US"/>
    </w:rPr>
  </w:style>
  <w:style w:type="character" w:customStyle="1" w:styleId="Heading6Char">
    <w:name w:val="Heading 6 Char"/>
    <w:basedOn w:val="DefaultParagraphFont"/>
    <w:link w:val="Heading6"/>
    <w:rsid w:val="006E4A3B"/>
    <w:rPr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6E4A3B"/>
    <w:rPr>
      <w:rFonts w:eastAsiaTheme="majorEastAsia" w:cstheme="majorBidi"/>
      <w:iCs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6E4A3B"/>
    <w:rPr>
      <w:rFonts w:eastAsiaTheme="majorEastAsia" w:cstheme="majorBidi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A3B"/>
    <w:rPr>
      <w:rFonts w:asciiTheme="majorHAnsi" w:eastAsiaTheme="majorEastAsia" w:hAnsiTheme="majorHAnsi" w:cstheme="majorBidi"/>
      <w:i/>
      <w:iCs/>
      <w:sz w:val="21"/>
      <w:szCs w:val="21"/>
      <w:lang w:val="en-US"/>
    </w:rPr>
  </w:style>
  <w:style w:type="character" w:customStyle="1" w:styleId="P-Bold">
    <w:name w:val="P - Bold"/>
    <w:uiPriority w:val="1"/>
    <w:qFormat/>
    <w:rsid w:val="006E4A3B"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Normal"/>
    <w:next w:val="Normal"/>
    <w:qFormat/>
    <w:rsid w:val="006E4A3B"/>
    <w:pPr>
      <w:shd w:val="clear" w:color="auto" w:fill="E2EFD9" w:themeFill="accent6" w:themeFillTint="33"/>
      <w:spacing w:before="120" w:after="360" w:line="259" w:lineRule="auto"/>
      <w:mirrorIndents/>
    </w:pPr>
    <w:rPr>
      <w:rFonts w:eastAsia="Arial"/>
      <w:lang w:val="en"/>
    </w:rPr>
  </w:style>
  <w:style w:type="character" w:customStyle="1" w:styleId="P-Keyword">
    <w:name w:val="P - Keyword"/>
    <w:uiPriority w:val="1"/>
    <w:qFormat/>
    <w:rsid w:val="006E4A3B"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paragraph" w:customStyle="1" w:styleId="L-Numbers">
    <w:name w:val="L - Numbers"/>
    <w:basedOn w:val="Normal"/>
    <w:qFormat/>
    <w:rsid w:val="006E4A3B"/>
    <w:pPr>
      <w:numPr>
        <w:numId w:val="46"/>
      </w:numPr>
      <w:spacing w:before="160" w:line="300" w:lineRule="auto"/>
    </w:pPr>
    <w:rPr>
      <w:rFonts w:eastAsia="Arial"/>
      <w:lang w:val="en"/>
    </w:rPr>
  </w:style>
  <w:style w:type="paragraph" w:customStyle="1" w:styleId="L-Bullets">
    <w:name w:val="L - Bullets"/>
    <w:basedOn w:val="Normal"/>
    <w:qFormat/>
    <w:rsid w:val="006E4A3B"/>
    <w:pPr>
      <w:numPr>
        <w:numId w:val="4"/>
      </w:numPr>
      <w:spacing w:before="120" w:after="120" w:line="300" w:lineRule="auto"/>
    </w:pPr>
    <w:rPr>
      <w:rFonts w:eastAsia="Arial"/>
      <w:lang w:val="en"/>
    </w:rPr>
  </w:style>
  <w:style w:type="character" w:customStyle="1" w:styleId="P-URL">
    <w:name w:val="P - URL"/>
    <w:basedOn w:val="DefaultParagraphFont"/>
    <w:uiPriority w:val="1"/>
    <w:qFormat/>
    <w:rsid w:val="006E4A3B"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character" w:customStyle="1" w:styleId="P-Italics">
    <w:name w:val="P - Italics"/>
    <w:uiPriority w:val="1"/>
    <w:qFormat/>
    <w:rsid w:val="006E4A3B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customStyle="1" w:styleId="P-Code">
    <w:name w:val="P - Code"/>
    <w:uiPriority w:val="1"/>
    <w:qFormat/>
    <w:rsid w:val="006E4A3B"/>
    <w:rPr>
      <w:rFonts w:ascii="Courier" w:hAnsi="Courier"/>
      <w:sz w:val="22"/>
      <w:bdr w:val="none" w:sz="0" w:space="0" w:color="auto"/>
      <w:shd w:val="clear" w:color="auto" w:fill="D5FC79"/>
    </w:rPr>
  </w:style>
  <w:style w:type="paragraph" w:customStyle="1" w:styleId="H1-Section">
    <w:name w:val="H1 - Section"/>
    <w:basedOn w:val="Heading1"/>
    <w:next w:val="Normal"/>
    <w:qFormat/>
    <w:rsid w:val="006E4A3B"/>
    <w:pPr>
      <w:spacing w:before="400" w:after="160"/>
    </w:pPr>
    <w:rPr>
      <w:rFonts w:asciiTheme="minorHAnsi" w:eastAsiaTheme="minorHAnsi" w:hAnsiTheme="minorHAnsi" w:cstheme="minorBidi"/>
      <w:b/>
      <w:color w:val="auto"/>
      <w:sz w:val="36"/>
      <w:szCs w:val="40"/>
    </w:rPr>
  </w:style>
  <w:style w:type="paragraph" w:customStyle="1" w:styleId="H2-Heading">
    <w:name w:val="H2 - Heading"/>
    <w:basedOn w:val="Heading2"/>
    <w:next w:val="Normal"/>
    <w:qFormat/>
    <w:rsid w:val="006E4A3B"/>
    <w:pPr>
      <w:spacing w:before="280" w:after="160"/>
    </w:pPr>
    <w:rPr>
      <w:rFonts w:asciiTheme="minorHAnsi" w:eastAsiaTheme="minorHAnsi" w:hAnsiTheme="minorHAnsi" w:cstheme="minorBidi"/>
      <w:b/>
      <w:color w:val="auto"/>
      <w:sz w:val="28"/>
      <w:szCs w:val="32"/>
    </w:rPr>
  </w:style>
  <w:style w:type="paragraph" w:customStyle="1" w:styleId="P-CalloutHeading">
    <w:name w:val="P - Callout Heading"/>
    <w:next w:val="Normal"/>
    <w:qFormat/>
    <w:rsid w:val="006E4A3B"/>
    <w:pPr>
      <w:shd w:val="clear" w:color="auto" w:fill="C5E0B3" w:themeFill="accent6" w:themeFillTint="66"/>
      <w:spacing w:before="360"/>
      <w:mirrorIndents/>
    </w:pPr>
    <w:rPr>
      <w:rFonts w:eastAsia="Arial"/>
      <w:b/>
      <w:color w:val="434343"/>
      <w:sz w:val="24"/>
      <w:szCs w:val="28"/>
      <w:lang w:val="en"/>
    </w:rPr>
  </w:style>
  <w:style w:type="paragraph" w:customStyle="1" w:styleId="P-Regular">
    <w:name w:val="P - Regular"/>
    <w:basedOn w:val="Normal"/>
    <w:qFormat/>
    <w:rsid w:val="006E4A3B"/>
    <w:pPr>
      <w:spacing w:before="120" w:after="120" w:line="259" w:lineRule="auto"/>
    </w:pPr>
    <w:rPr>
      <w:rFonts w:eastAsia="Arial"/>
      <w:lang w:val="en"/>
    </w:rPr>
  </w:style>
  <w:style w:type="paragraph" w:customStyle="1" w:styleId="H3-Subheading">
    <w:name w:val="H3 - Subheading"/>
    <w:basedOn w:val="Heading3"/>
    <w:next w:val="Normal"/>
    <w:qFormat/>
    <w:rsid w:val="006E4A3B"/>
    <w:pPr>
      <w:keepNext w:val="0"/>
      <w:keepLines w:val="0"/>
      <w:spacing w:before="320" w:after="80"/>
      <w:mirrorIndents/>
    </w:pPr>
    <w:rPr>
      <w:rFonts w:asciiTheme="minorHAnsi" w:eastAsiaTheme="minorHAnsi" w:hAnsiTheme="minorHAnsi" w:cstheme="minorBidi"/>
      <w:b/>
      <w:color w:val="auto"/>
      <w:szCs w:val="28"/>
    </w:rPr>
  </w:style>
  <w:style w:type="paragraph" w:customStyle="1" w:styleId="IMG-Caption">
    <w:name w:val="IMG - Caption"/>
    <w:next w:val="Normal"/>
    <w:qFormat/>
    <w:rsid w:val="006E4A3B"/>
    <w:pPr>
      <w:spacing w:before="120" w:after="240"/>
      <w:jc w:val="center"/>
    </w:pPr>
    <w:rPr>
      <w:rFonts w:eastAsia="Arial"/>
      <w:b/>
      <w:color w:val="FF0000"/>
      <w:sz w:val="20"/>
      <w:lang w:val="en"/>
    </w:rPr>
  </w:style>
  <w:style w:type="paragraph" w:customStyle="1" w:styleId="SC-Heading">
    <w:name w:val="SC - Heading"/>
    <w:next w:val="H1-Section"/>
    <w:qFormat/>
    <w:rsid w:val="006E4A3B"/>
    <w:pPr>
      <w:spacing w:before="240" w:after="240"/>
    </w:pPr>
    <w:rPr>
      <w:rFonts w:eastAsiaTheme="majorEastAsia" w:cstheme="majorBidi"/>
      <w:b/>
      <w:iCs/>
      <w:color w:val="FF0000"/>
      <w:sz w:val="24"/>
      <w:lang w:val="en"/>
    </w:rPr>
  </w:style>
  <w:style w:type="paragraph" w:customStyle="1" w:styleId="SC-Link">
    <w:name w:val="SC - Link"/>
    <w:qFormat/>
    <w:rsid w:val="006E4A3B"/>
    <w:pPr>
      <w:spacing w:before="200" w:after="240"/>
    </w:pPr>
    <w:rPr>
      <w:rFonts w:eastAsiaTheme="majorEastAsia" w:cstheme="majorBidi"/>
      <w:b/>
      <w:color w:val="00B050"/>
      <w:szCs w:val="21"/>
      <w:lang w:val="en"/>
    </w:rPr>
  </w:style>
  <w:style w:type="paragraph" w:customStyle="1" w:styleId="P-Source">
    <w:name w:val="P - Source"/>
    <w:qFormat/>
    <w:rsid w:val="006E4A3B"/>
    <w:pPr>
      <w:shd w:val="solid" w:color="auto" w:fill="auto"/>
    </w:pPr>
    <w:rPr>
      <w:rFonts w:ascii="Courier" w:eastAsia="Arial" w:hAnsi="Courier" w:cs="Consolas"/>
      <w:szCs w:val="21"/>
      <w:lang w:val="en"/>
    </w:rPr>
  </w:style>
  <w:style w:type="paragraph" w:customStyle="1" w:styleId="L-Regular">
    <w:name w:val="L - Regular"/>
    <w:basedOn w:val="L-Numbers"/>
    <w:qFormat/>
    <w:rsid w:val="006E4A3B"/>
    <w:pPr>
      <w:numPr>
        <w:numId w:val="0"/>
      </w:numPr>
      <w:ind w:left="720"/>
    </w:pPr>
  </w:style>
  <w:style w:type="paragraph" w:customStyle="1" w:styleId="L-Source">
    <w:name w:val="L - Source"/>
    <w:basedOn w:val="P-Source"/>
    <w:rsid w:val="006E4A3B"/>
    <w:pPr>
      <w:shd w:val="pct50" w:color="D9E2F3" w:themeColor="accent1" w:themeTint="33" w:fill="auto"/>
      <w:ind w:left="720"/>
    </w:pPr>
  </w:style>
  <w:style w:type="table" w:styleId="TableGrid">
    <w:name w:val="Table Grid"/>
    <w:basedOn w:val="TableNormal"/>
    <w:uiPriority w:val="39"/>
    <w:rsid w:val="006E4A3B"/>
    <w:pPr>
      <w:spacing w:line="240" w:lineRule="auto"/>
    </w:pPr>
    <w:rPr>
      <w:rFonts w:eastAsia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Highlight">
    <w:name w:val="SC - Highlight"/>
    <w:uiPriority w:val="1"/>
    <w:qFormat/>
    <w:rsid w:val="006E4A3B"/>
    <w:rPr>
      <w:rFonts w:ascii="Courier" w:hAnsi="Courier"/>
      <w:b/>
      <w:bdr w:val="none" w:sz="0" w:space="0" w:color="auto"/>
      <w:shd w:val="clear" w:color="auto" w:fill="F4D3D2"/>
    </w:rPr>
  </w:style>
  <w:style w:type="paragraph" w:customStyle="1" w:styleId="SC-Source">
    <w:name w:val="SC - Source"/>
    <w:basedOn w:val="P-Source"/>
    <w:qFormat/>
    <w:rsid w:val="006E4A3B"/>
    <w:pPr>
      <w:shd w:val="pct50" w:color="D9E2F3" w:themeColor="accent1" w:themeTint="33" w:fill="auto"/>
    </w:pPr>
  </w:style>
  <w:style w:type="paragraph" w:customStyle="1" w:styleId="SP-Editorial">
    <w:name w:val="SP - Editorial"/>
    <w:next w:val="P-Regular"/>
    <w:qFormat/>
    <w:rsid w:val="006E4A3B"/>
    <w:pPr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</w:pPr>
    <w:rPr>
      <w:rFonts w:eastAsia="Arial"/>
      <w:b/>
      <w:lang w:val="en"/>
    </w:rPr>
  </w:style>
  <w:style w:type="paragraph" w:customStyle="1" w:styleId="H4-Subheading">
    <w:name w:val="H4 - Subheading"/>
    <w:basedOn w:val="Heading4"/>
    <w:next w:val="Normal"/>
    <w:qFormat/>
    <w:rsid w:val="006E4A3B"/>
    <w:pPr>
      <w:spacing w:before="280" w:after="280"/>
    </w:pPr>
    <w:rPr>
      <w:rFonts w:asciiTheme="minorHAnsi" w:eastAsiaTheme="minorHAnsi" w:hAnsiTheme="minorHAnsi" w:cstheme="minorBidi"/>
      <w:b/>
      <w:i w:val="0"/>
      <w:iCs w:val="0"/>
      <w:color w:val="auto"/>
      <w:szCs w:val="24"/>
    </w:rPr>
  </w:style>
  <w:style w:type="paragraph" w:customStyle="1" w:styleId="P-Quote">
    <w:name w:val="P - Quote"/>
    <w:rsid w:val="006E4A3B"/>
    <w:pPr>
      <w:spacing w:after="0" w:line="276" w:lineRule="auto"/>
    </w:pPr>
    <w:rPr>
      <w:rFonts w:ascii="Arial" w:eastAsia="Arial" w:hAnsi="Arial" w:cs="Arial"/>
      <w:i/>
      <w:iCs/>
      <w:lang w:val="en"/>
    </w:rPr>
  </w:style>
  <w:style w:type="paragraph" w:customStyle="1" w:styleId="H1-Chapter">
    <w:name w:val="H1 - Chapter"/>
    <w:basedOn w:val="Normal"/>
    <w:next w:val="P-Regular"/>
    <w:qFormat/>
    <w:rsid w:val="006E4A3B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6E4A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1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546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782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9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376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3575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1655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7032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459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20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6663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615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6207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08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120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428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412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7724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398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815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920">
          <w:marLeft w:val="0"/>
          <w:marRight w:val="0"/>
          <w:marTop w:val="480"/>
          <w:marBottom w:val="480"/>
          <w:divBdr>
            <w:top w:val="none" w:sz="0" w:space="0" w:color="auto"/>
            <w:left w:val="single" w:sz="48" w:space="31" w:color="CCCCCC"/>
            <w:bottom w:val="none" w:sz="0" w:space="0" w:color="auto"/>
            <w:right w:val="none" w:sz="0" w:space="0" w:color="auto"/>
          </w:divBdr>
        </w:div>
        <w:div w:id="176410653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41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253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V305\AppData\Roaming\Microsoft\Templates\Chap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866c9ed-2f7a-4860-bf57-8153ff3a210a" xsi:nil="true"/>
    <lcf76f155ced4ddcb4097134ff3c332f xmlns="f4287df7-c0e0-444d-ba8d-6c830a3079b3">
      <Terms xmlns="http://schemas.microsoft.com/office/infopath/2007/PartnerControls"/>
    </lcf76f155ced4ddcb4097134ff3c332f>
    <ReviewerNames xmlns="f4287df7-c0e0-444d-ba8d-6c830a3079b3" xsi:nil="true"/>
    <Notes xmlns="f4287df7-c0e0-444d-ba8d-6c830a3079b3" xsi:nil="true"/>
    <AssetType xmlns="f4287df7-c0e0-444d-ba8d-6c830a3079b3" xsi:nil="true"/>
    <AssetNumber xmlns="f4287df7-c0e0-444d-ba8d-6c830a3079b3" xsi:nil="true"/>
    <DaysAllocated xmlns="f4287df7-c0e0-444d-ba8d-6c830a3079b3">1</DaysAllocated>
    <ReviewerName1 xmlns="f4287df7-c0e0-444d-ba8d-6c830a3079b3" xsi:nil="true"/>
    <Early_x0020_Access xmlns="f4287df7-c0e0-444d-ba8d-6c830a3079b3">false</Early_x0020_Access>
    <Editorial_x0020_Score xmlns="f4287df7-c0e0-444d-ba8d-6c830a3079b3" xsi:nil="true"/>
    <NameoftheTR xmlns="f4287df7-c0e0-444d-ba8d-6c830a3079b3">
      <UserInfo>
        <DisplayName/>
        <AccountId xsi:nil="true"/>
        <AccountType/>
      </UserInfo>
    </NameoftheTR>
    <ReviewerName10 xmlns="f4287df7-c0e0-444d-ba8d-6c830a3079b3" xsi:nil="true"/>
    <ReviewerName xmlns="f4287df7-c0e0-444d-ba8d-6c830a3079b3" xsi:nil="true"/>
    <AssetStage xmlns="f4287df7-c0e0-444d-ba8d-6c830a3079b3" xsi:nil="true"/>
    <PageCount xmlns="f4287df7-c0e0-444d-ba8d-6c830a3079b3" xsi:nil="true"/>
    <NoteforSelf xmlns="f4287df7-c0e0-444d-ba8d-6c830a3079b3" xsi:nil="true"/>
    <Category xmlns="f4287df7-c0e0-444d-ba8d-6c830a3079b3" xsi:nil="true"/>
    <Trial xmlns="f4287df7-c0e0-444d-ba8d-6c830a3079b3" xsi:nil="true"/>
    <PlagiarismOriginality xmlns="f4287df7-c0e0-444d-ba8d-6c830a3079b3" xsi:nil="true"/>
    <TRName xmlns="f4287df7-c0e0-444d-ba8d-6c830a3079b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722B58C1B4F6479F5D6A8E069F2686" ma:contentTypeVersion="41" ma:contentTypeDescription="Create a new document." ma:contentTypeScope="" ma:versionID="6c0fdb07683facfde4913af6c4b29a22">
  <xsd:schema xmlns:xsd="http://www.w3.org/2001/XMLSchema" xmlns:xs="http://www.w3.org/2001/XMLSchema" xmlns:p="http://schemas.microsoft.com/office/2006/metadata/properties" xmlns:ns2="f4287df7-c0e0-444d-ba8d-6c830a3079b3" xmlns:ns3="c866c9ed-2f7a-4860-bf57-8153ff3a210a" targetNamespace="http://schemas.microsoft.com/office/2006/metadata/properties" ma:root="true" ma:fieldsID="fc23c92e78e4a8f1f4db7c1b7988f077" ns2:_="" ns3:_="">
    <xsd:import namespace="f4287df7-c0e0-444d-ba8d-6c830a3079b3"/>
    <xsd:import namespace="c866c9ed-2f7a-4860-bf57-8153ff3a210a"/>
    <xsd:element name="properties">
      <xsd:complexType>
        <xsd:sequence>
          <xsd:element name="documentManagement">
            <xsd:complexType>
              <xsd:all>
                <xsd:element ref="ns2:AssetNumber" minOccurs="0"/>
                <xsd:element ref="ns2:AssetStage" minOccurs="0"/>
                <xsd:element ref="ns2:AssetType" minOccurs="0"/>
                <xsd:element ref="ns2:Category" minOccurs="0"/>
                <xsd:element ref="ns2:Early_x0020_Access" minOccurs="0"/>
                <xsd:element ref="ns2:PlagiarismOriginality" minOccurs="0"/>
                <xsd:element ref="ns2:PageCount" minOccurs="0"/>
                <xsd:element ref="ns2:DaysAllocated" minOccurs="0"/>
                <xsd:element ref="ns2:Editorial_x0020_Score" minOccurs="0"/>
                <xsd:element ref="ns2:Notes" minOccurs="0"/>
                <xsd:element ref="ns2:ReviewerName" minOccurs="0"/>
                <xsd:element ref="ns2:NoteforSelf" minOccurs="0"/>
                <xsd:element ref="ns2:Trial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TRName" minOccurs="0"/>
                <xsd:element ref="ns2:NameoftheTR" minOccurs="0"/>
                <xsd:element ref="ns2:ReviewerNames" minOccurs="0"/>
                <xsd:element ref="ns2:ReviewerName1" minOccurs="0"/>
                <xsd:element ref="ns2:ReviewerName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87df7-c0e0-444d-ba8d-6c830a3079b3" elementFormDefault="qualified">
    <xsd:import namespace="http://schemas.microsoft.com/office/2006/documentManagement/types"/>
    <xsd:import namespace="http://schemas.microsoft.com/office/infopath/2007/PartnerControls"/>
    <xsd:element name="AssetNumber" ma:index="2" nillable="true" ma:displayName="Asset Number" ma:description="This is the asset number of the project and no asset type should have same numbers" ma:format="Dropdown" ma:internalName="AssetNumber" ma:readOnly="false">
      <xsd:simpleType>
        <xsd:union memberTypes="dms:Text">
          <xsd:simpleType>
            <xsd:restriction base="dms:Choice">
              <xsd:enumeration value="1"/>
              <xsd:enumeration value="2"/>
              <xsd:enumeration value="3"/>
              <xsd:enumeration value="4"/>
              <xsd:enumeration value="5"/>
              <xsd:enumeration value="6"/>
              <xsd:enumeration value="7"/>
              <xsd:enumeration value="8"/>
              <xsd:enumeration value="9"/>
              <xsd:enumeration value="10"/>
              <xsd:enumeration value="11"/>
              <xsd:enumeration value="12"/>
              <xsd:enumeration value="13"/>
              <xsd:enumeration value="14"/>
              <xsd:enumeration value="15"/>
              <xsd:enumeration value="16"/>
              <xsd:enumeration value="17"/>
              <xsd:enumeration value="18"/>
              <xsd:enumeration value="19"/>
              <xsd:enumeration value="20"/>
              <xsd:enumeration value="21"/>
              <xsd:enumeration value="22"/>
              <xsd:enumeration value="23"/>
              <xsd:enumeration value="24"/>
              <xsd:enumeration value="25"/>
              <xsd:enumeration value="26"/>
              <xsd:enumeration value="27"/>
              <xsd:enumeration value="28"/>
              <xsd:enumeration value="29"/>
              <xsd:enumeration value="30"/>
              <xsd:enumeration value="31"/>
              <xsd:enumeration value="32"/>
              <xsd:enumeration value="33"/>
              <xsd:enumeration value="34"/>
              <xsd:enumeration value="35"/>
              <xsd:enumeration value="36"/>
              <xsd:enumeration value="37"/>
              <xsd:enumeration value="38"/>
              <xsd:enumeration value="39"/>
              <xsd:enumeration value="40"/>
            </xsd:restriction>
          </xsd:simpleType>
        </xsd:union>
      </xsd:simpleType>
    </xsd:element>
    <xsd:element name="AssetStage" ma:index="3" nillable="true" ma:displayName="Asset Stage" ma:description="This is the current stage of the asset." ma:format="Dropdown" ma:internalName="AssetStage" ma:readOnly="false">
      <xsd:simpleType>
        <xsd:union memberTypes="dms:Text">
          <xsd:simpleType>
            <xsd:restriction base="dms:Choice">
              <xsd:enumeration value="Draft Submission"/>
              <xsd:enumeration value="Preliminary Draft Acceptance"/>
              <xsd:enumeration value="Technical Review Sent"/>
              <xsd:enumeration value="Technical Review Received"/>
              <xsd:enumeration value="Rewrites Sent"/>
              <xsd:enumeration value="Final Draft Submission"/>
              <xsd:enumeration value="Final Draft Revision"/>
              <xsd:enumeration value="Final Draft Revision Received"/>
              <xsd:enumeration value="Final Draft Acceptance"/>
              <xsd:enumeration value="Technical Editing"/>
              <xsd:enumeration value="Copy Edit Submission"/>
              <xsd:enumeration value="Copy Editing Done"/>
              <xsd:enumeration value="Placed for Image Checks"/>
              <xsd:enumeration value="Placed for Indexing"/>
              <xsd:enumeration value="Indexing Done"/>
              <xsd:enumeration value="Layout Done"/>
              <xsd:enumeration value="Proof Read Submission"/>
              <xsd:enumeration value="Proof Reading Done"/>
              <xsd:enumeration value="PR - CDE Checks"/>
              <xsd:enumeration value="Pre Final"/>
              <xsd:enumeration value="Prefinal Submission"/>
              <xsd:enumeration value="Prefinal Review"/>
              <xsd:enumeration value="Author - CDE Checks"/>
              <xsd:enumeration value="Finals Completed"/>
              <xsd:enumeration value="Editor Finalization"/>
              <xsd:enumeration value="Indexer Finalization"/>
              <xsd:enumeration value="Production Designer Finalization"/>
              <xsd:enumeration value="Portfolio Director Checks"/>
              <xsd:enumeration value="Upload"/>
              <xsd:enumeration value="Graphic and Code Bundle"/>
              <xsd:enumeration value="Post Upload"/>
              <xsd:enumeration value="Published"/>
              <xsd:enumeration value="1st Preliminary Draft Revision"/>
              <xsd:enumeration value="1st Revision Submission"/>
              <xsd:enumeration value="2nd Preliminary Draft Revision"/>
              <xsd:enumeration value="2nd Revision Submission"/>
              <xsd:enumeration value="3rd Preliminary Draft Revision"/>
              <xsd:enumeration value="3rd Revision Submission"/>
              <xsd:enumeration value="Draft Ready for Review"/>
              <xsd:enumeration value="Rewrites Ready"/>
              <xsd:enumeration value="Finalization Started"/>
              <xsd:enumeration value="Book Clubbed"/>
              <xsd:enumeration value="LSE Submission"/>
              <xsd:enumeration value="LSE Done"/>
              <xsd:enumeration value="Image Received"/>
              <xsd:enumeration value="Image Accepted"/>
              <xsd:enumeration value="Image Rejected"/>
              <xsd:enumeration value="Image Needs Redraw"/>
              <xsd:enumeration value="Image Redrawn"/>
              <xsd:enumeration value="Image Finalized"/>
            </xsd:restriction>
          </xsd:simpleType>
        </xsd:union>
      </xsd:simpleType>
    </xsd:element>
    <xsd:element name="AssetType" ma:index="4" nillable="true" ma:displayName="Asset Type" ma:description="This is the type of Asset related to the product development" ma:format="Dropdown" ma:internalName="AssetType" ma:readOnly="false">
      <xsd:simpleType>
        <xsd:restriction base="dms:Choice">
          <xsd:enumeration value="Chapter"/>
          <xsd:enumeration value="Video"/>
          <xsd:enumeration value="Index"/>
          <xsd:enumeration value="Front Matter"/>
          <xsd:enumeration value="Back Matter"/>
          <xsd:enumeration value="Code"/>
          <xsd:enumeration value="Book"/>
          <xsd:enumeration value="Graphic"/>
          <xsd:enumeration value="Other"/>
        </xsd:restriction>
      </xsd:simpleType>
    </xsd:element>
    <xsd:element name="Category" ma:index="5" nillable="true" ma:displayName="Category" ma:format="Dropdown" ma:internalName="Category" ma:readOnly="false">
      <xsd:simpleType>
        <xsd:union memberTypes="dms:Text">
          <xsd:simpleType>
            <xsd:restriction base="dms:Choice">
              <xsd:enumeration value="A&amp;C"/>
              <xsd:enumeration value="C&amp;T"/>
              <xsd:enumeration value="Programming"/>
              <xsd:enumeration value="Data"/>
            </xsd:restriction>
          </xsd:simpleType>
        </xsd:union>
      </xsd:simpleType>
    </xsd:element>
    <xsd:element name="Early_x0020_Access" ma:index="6" nillable="true" ma:displayName="Early Access" ma:default="0" ma:description="This is an option which you select when you want the chapter to be a part of the Early Access" ma:internalName="Early_x0020_Access" ma:readOnly="false">
      <xsd:simpleType>
        <xsd:restriction base="dms:Boolean"/>
      </xsd:simpleType>
    </xsd:element>
    <xsd:element name="PlagiarismOriginality" ma:index="7" nillable="true" ma:displayName="Plagiarism Originality" ma:description="This is a column to fill the plagiarism originality scores" ma:format="Dropdown" ma:internalName="PlagiarismOriginality" ma:readOnly="false" ma:percentage="FALSE">
      <xsd:simpleType>
        <xsd:restriction base="dms:Number"/>
      </xsd:simpleType>
    </xsd:element>
    <xsd:element name="PageCount" ma:index="8" nillable="true" ma:displayName="Page Count" ma:format="Dropdown" ma:internalName="PageCount" ma:readOnly="false" ma:percentage="FALSE">
      <xsd:simpleType>
        <xsd:restriction base="dms:Number"/>
      </xsd:simpleType>
    </xsd:element>
    <xsd:element name="DaysAllocated" ma:index="9" nillable="true" ma:displayName="Days Allocated" ma:decimals="0" ma:default="1" ma:format="Dropdown" ma:internalName="DaysAllocated" ma:readOnly="false" ma:percentage="FALSE">
      <xsd:simpleType>
        <xsd:restriction base="dms:Number"/>
      </xsd:simpleType>
    </xsd:element>
    <xsd:element name="Editorial_x0020_Score" ma:index="10" nillable="true" ma:displayName="TR Score" ma:decimals="1" ma:format="Dropdown" ma:internalName="Editorial_x0020_Score" ma:readOnly="false" ma:percentage="FALSE">
      <xsd:simpleType>
        <xsd:restriction base="dms:Number">
          <xsd:maxInclusive value="10"/>
          <xsd:minInclusive value="1"/>
        </xsd:restriction>
      </xsd:simpleType>
    </xsd:element>
    <xsd:element name="Notes" ma:index="11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ReviewerName" ma:index="12" nillable="true" ma:displayName="Reviewer Name" ma:format="Dropdown" ma:internalName="ReviewerName" ma:readOnly="false">
      <xsd:simpleType>
        <xsd:restriction base="dms:Text">
          <xsd:maxLength value="255"/>
        </xsd:restriction>
      </xsd:simpleType>
    </xsd:element>
    <xsd:element name="NoteforSelf" ma:index="13" nillable="true" ma:displayName="TR Name 1" ma:description="&quot;attack&quot; in &quot;Compressor&quot; bullet point&#10;&#10;I am keeping this highlighted so that I can explain what Attack (technical sound term) means in the Glossary." ma:format="Dropdown" ma:hidden="true" ma:internalName="NoteforSelf" ma:readOnly="false">
      <xsd:simpleType>
        <xsd:restriction base="dms:Note"/>
      </xsd:simpleType>
    </xsd:element>
    <xsd:element name="Trial" ma:index="14" nillable="true" ma:displayName="Trial" ma:description="TR Names here" ma:format="Dropdown" ma:hidden="true" ma:internalName="Trial" ma:readOnly="false">
      <xsd:simpleType>
        <xsd:restriction base="dms:Text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7" nillable="true" ma:displayName="Tags" ma:hidden="true" ma:internalName="MediaServiceAutoTags" ma:readOnly="true">
      <xsd:simpleType>
        <xsd:restriction base="dms:Text"/>
      </xsd:simpleType>
    </xsd:element>
    <xsd:element name="MediaServiceOCR" ma:index="18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hidden="true" ma:internalName="MediaLengthInSeconds" ma:readOnly="true">
      <xsd:simpleType>
        <xsd:restriction base="dms:Unknown"/>
      </xsd:simpleType>
    </xsd:element>
    <xsd:element name="lcf76f155ced4ddcb4097134ff3c332f" ma:index="29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Metadata" ma:index="3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3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TRName" ma:index="39" nillable="true" ma:displayName="TR Name" ma:format="Dropdown" ma:hidden="true" ma:internalName="TRName">
      <xsd:simpleType>
        <xsd:restriction base="dms:Text">
          <xsd:maxLength value="255"/>
        </xsd:restriction>
      </xsd:simpleType>
    </xsd:element>
    <xsd:element name="NameoftheTR" ma:index="40" nillable="true" ma:displayName="Name of the TR" ma:format="Dropdown" ma:hidden="true" ma:list="UserInfo" ma:SharePointGroup="0" ma:internalName="NameoftheT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ewerNames" ma:index="41" nillable="true" ma:displayName="Reviewer Names" ma:format="Dropdown" ma:hidden="true" ma:internalName="ReviewerNames" ma:readOnly="false">
      <xsd:simpleType>
        <xsd:restriction base="dms:Text">
          <xsd:maxLength value="255"/>
        </xsd:restriction>
      </xsd:simpleType>
    </xsd:element>
    <xsd:element name="ReviewerName1" ma:index="42" nillable="true" ma:displayName="Reviewer Name1" ma:format="Dropdown" ma:hidden="true" ma:internalName="ReviewerName1" ma:readOnly="false">
      <xsd:simpleType>
        <xsd:restriction base="dms:Text">
          <xsd:maxLength value="255"/>
        </xsd:restriction>
      </xsd:simpleType>
    </xsd:element>
    <xsd:element name="ReviewerName10" ma:index="43" nillable="true" ma:displayName="Reviewer Name 1" ma:format="Dropdown" ma:hidden="true" ma:internalName="ReviewerName10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6c9ed-2f7a-4860-bf57-8153ff3a210a" elementFormDefault="qualified">
    <xsd:import namespace="http://schemas.microsoft.com/office/2006/documentManagement/types"/>
    <xsd:import namespace="http://schemas.microsoft.com/office/infopath/2007/PartnerControls"/>
    <xsd:element name="TaxCatchAll" ma:index="30" nillable="true" ma:displayName="Taxonomy Catch All Column" ma:hidden="true" ma:list="{b0b99e7b-2d5c-4d76-8978-e279b984ef45}" ma:internalName="TaxCatchAll" ma:readOnly="false" ma:showField="CatchAllData" ma:web="c866c9ed-2f7a-4860-bf57-8153ff3a2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0011E-0B13-4DB0-A1F0-6B8F864CF772}">
  <ds:schemaRefs>
    <ds:schemaRef ds:uri="http://schemas.microsoft.com/office/2006/metadata/properties"/>
    <ds:schemaRef ds:uri="http://schemas.microsoft.com/office/infopath/2007/PartnerControls"/>
    <ds:schemaRef ds:uri="c866c9ed-2f7a-4860-bf57-8153ff3a210a"/>
    <ds:schemaRef ds:uri="f4287df7-c0e0-444d-ba8d-6c830a3079b3"/>
  </ds:schemaRefs>
</ds:datastoreItem>
</file>

<file path=customXml/itemProps2.xml><?xml version="1.0" encoding="utf-8"?>
<ds:datastoreItem xmlns:ds="http://schemas.openxmlformats.org/officeDocument/2006/customXml" ds:itemID="{1F05097C-EB9C-444F-A54A-5A6E2C082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287df7-c0e0-444d-ba8d-6c830a3079b3"/>
    <ds:schemaRef ds:uri="c866c9ed-2f7a-4860-bf57-8153ff3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57AAC7-9E87-4555-93D5-AE50678CCF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CB5A6A-FE90-436A-9D6A-A0473976D59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C:\Users\CV305\AppData\Roaming\Microsoft\Templates\Chapter Template.dotx</Template>
  <TotalTime>1</TotalTime>
  <Pages>1</Pages>
  <Words>0</Words>
  <Characters>0</Characters>
  <Application>Microsoft Office Word</Application>
  <DocSecurity>2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Tinwala</dc:creator>
  <cp:keywords/>
  <dc:description/>
  <cp:lastModifiedBy>Donald Thompson</cp:lastModifiedBy>
  <cp:revision>28</cp:revision>
  <dcterms:created xsi:type="dcterms:W3CDTF">2019-09-30T16:14:00Z</dcterms:created>
  <dcterms:modified xsi:type="dcterms:W3CDTF">2024-07-22T15:16:00Z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0x010100F0722B58C1B4F6479F5D6A8E069F2686</vt:lpwstr>
  </property>
  <property fmtid="{D5CDD505-2E9C-101B-9397-08002B2CF9AE}" pid="3" name="MediaServiceImageTags">
    <vt:lpwstr/>
  </property>
  <property fmtid="{D5CDD505-2E9C-101B-9397-08002B2CF9AE}" pid="4" name="Early Access">
    <vt:bool>false</vt:bool>
  </property>
  <property fmtid="{D5CDD505-2E9C-101B-9397-08002B2CF9AE}" pid="5" name="NameoftheTR">
    <vt:lpwstr/>
  </property>
  <property fmtid="{D5CDD505-2E9C-101B-9397-08002B2CF9AE}" pid="6" name="DaysAllocated">
    <vt:r8>1</vt:r8>
  </property>
</Properties>
</file>